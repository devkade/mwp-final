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393FCA0E" w14:textId="04389541"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F318A6">
        <w:rPr>
          <w:b/>
          <w:sz w:val="28"/>
          <w:szCs w:val="28"/>
          <w:lang w:eastAsia="ko-KR"/>
        </w:rPr>
        <w:t>2020105577</w:t>
      </w:r>
      <w:r w:rsidR="00F318A6">
        <w:rPr>
          <w:b/>
          <w:sz w:val="28"/>
          <w:szCs w:val="28"/>
          <w:lang w:eastAsia="ko-KR"/>
        </w:rPr>
        <w:tab/>
      </w:r>
    </w:p>
    <w:p w14:paraId="62CF159D" w14:textId="7D566BB6" w:rsidR="00AE1E97" w:rsidRDefault="00AE1E97" w:rsidP="00AC214F">
      <w:pPr>
        <w:pStyle w:val="aff"/>
        <w:ind w:firstLineChars="0" w:firstLine="0"/>
        <w:jc w:val="left"/>
        <w:outlineLvl w:val="0"/>
        <w:rPr>
          <w:rFonts w:hint="eastAsia"/>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F318A6">
        <w:rPr>
          <w:rFonts w:hint="eastAsia"/>
          <w:b/>
          <w:sz w:val="28"/>
          <w:szCs w:val="28"/>
          <w:lang w:eastAsia="ko-KR"/>
        </w:rPr>
        <w:t>강동규</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vAlign w:val="center"/>
          </w:tcPr>
          <w:p w14:paraId="663B0568" w14:textId="1E60AA7B" w:rsidR="00AE1E97" w:rsidRPr="000142B9" w:rsidRDefault="00B01FDC" w:rsidP="00C14264">
            <w:pPr>
              <w:jc w:val="center"/>
              <w:rPr>
                <w:rFonts w:hint="eastAsia"/>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6BF41B0D" w:rsidR="00AE1E97" w:rsidRPr="000142B9" w:rsidRDefault="00000000" w:rsidP="00C14264">
            <w:pPr>
              <w:jc w:val="center"/>
              <w:rPr>
                <w:rFonts w:cs="Times New Roman"/>
                <w:color w:val="auto"/>
                <w:kern w:val="2"/>
                <w:sz w:val="12"/>
                <w:szCs w:val="12"/>
              </w:rPr>
            </w:pPr>
            <w:r>
              <w:rPr>
                <w:rFonts w:cs="Times New Roman"/>
                <w:noProof/>
                <w:color w:val="auto"/>
                <w:kern w:val="2"/>
                <w:sz w:val="12"/>
                <w:szCs w:val="12"/>
              </w:rPr>
              <w:pict w14:anchorId="7CE105A3">
                <v:shape id="_x0000_i1035" type="#_x0000_t75" style="width:106.15pt;height:37.85pt;visibility:visible;mso-wrap-style:square">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17E8858E" w:rsidR="00980059" w:rsidRPr="000142B9" w:rsidRDefault="00B01FDC"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3E7B6AD0" w:rsidR="00980059" w:rsidRPr="000142B9" w:rsidRDefault="00D3239E" w:rsidP="00C14264">
            <w:pPr>
              <w:jc w:val="center"/>
              <w:rPr>
                <w:rFonts w:cs="Times New Roman" w:hint="eastAsia"/>
                <w:color w:val="auto"/>
                <w:kern w:val="2"/>
                <w:sz w:val="12"/>
                <w:szCs w:val="12"/>
              </w:rPr>
            </w:pPr>
            <w:r w:rsidRPr="00D3239E">
              <w:rPr>
                <w:rFonts w:cs="Times New Roman"/>
                <w:color w:val="auto"/>
                <w:kern w:val="2"/>
                <w:sz w:val="12"/>
                <w:szCs w:val="12"/>
              </w:rPr>
              <w:t>https://github.com/devkade/mwp-midterm-2/tree/main</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0EF17B4E" w:rsidR="00980059" w:rsidRPr="000142B9" w:rsidRDefault="00B01FDC"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09D75E81" w:rsidR="004E113E" w:rsidRPr="004E113E" w:rsidRDefault="00000000" w:rsidP="004E113E">
            <w:pPr>
              <w:rPr>
                <w:rFonts w:cs="Times New Roman"/>
                <w:color w:val="auto"/>
                <w:kern w:val="2"/>
                <w:sz w:val="12"/>
                <w:szCs w:val="12"/>
              </w:rPr>
            </w:pPr>
            <w:r>
              <w:rPr>
                <w:rFonts w:cs="Times New Roman"/>
                <w:noProof/>
                <w:color w:val="auto"/>
                <w:kern w:val="2"/>
                <w:sz w:val="12"/>
                <w:szCs w:val="12"/>
              </w:rPr>
              <w:pict w14:anchorId="77F0C992">
                <v:shape id="_x0000_i1034" type="#_x0000_t75" style="width:105.65pt;height:62.55pt;visibility:visible;mso-wrap-style:square">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1CBBA12A" w:rsidR="00806F2F" w:rsidRPr="000142B9" w:rsidRDefault="00B01FDC"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10E7D21D" w:rsidR="00806F2F" w:rsidRDefault="00000000" w:rsidP="004E113E">
            <w:pPr>
              <w:rPr>
                <w:rFonts w:cs="Times New Roman"/>
                <w:color w:val="auto"/>
                <w:kern w:val="2"/>
                <w:sz w:val="12"/>
                <w:szCs w:val="12"/>
              </w:rPr>
            </w:pPr>
            <w:r>
              <w:rPr>
                <w:rFonts w:cs="Times New Roman"/>
                <w:noProof/>
                <w:color w:val="auto"/>
                <w:kern w:val="2"/>
                <w:sz w:val="12"/>
                <w:szCs w:val="12"/>
              </w:rPr>
              <w:pict w14:anchorId="1CE91E72">
                <v:shape id="_x0000_i1033" type="#_x0000_t75" style="width:106.15pt;height:180.25pt;visibility:visible;mso-wrap-style:square">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vAlign w:val="center"/>
          </w:tcPr>
          <w:p w14:paraId="0939E50E" w14:textId="7A79A075" w:rsidR="00806F2F" w:rsidRPr="000142B9" w:rsidRDefault="00B01FDC"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600F458" w:rsidR="00806F2F" w:rsidRDefault="00000000" w:rsidP="004E113E">
            <w:pPr>
              <w:rPr>
                <w:rFonts w:cs="Times New Roman"/>
                <w:color w:val="auto"/>
                <w:kern w:val="2"/>
                <w:sz w:val="12"/>
                <w:szCs w:val="12"/>
              </w:rPr>
            </w:pPr>
            <w:r>
              <w:rPr>
                <w:rFonts w:cs="Times New Roman"/>
                <w:noProof/>
                <w:color w:val="auto"/>
                <w:kern w:val="2"/>
                <w:sz w:val="12"/>
                <w:szCs w:val="12"/>
              </w:rPr>
              <w:pict w14:anchorId="22F20374">
                <v:shape id="_x0000_i1032" type="#_x0000_t75" style="width:105.65pt;height:76.2pt;visibility:visible;mso-wrap-style:square">
                  <v:imagedata r:id="rId11" o:title=""/>
                </v:shape>
              </w:pic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06537F00"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39D2C4A0" w:rsidR="00A14A7D" w:rsidRDefault="00000000" w:rsidP="00A14A7D">
            <w:pPr>
              <w:rPr>
                <w:rFonts w:cs="Times New Roman"/>
                <w:color w:val="auto"/>
                <w:kern w:val="2"/>
                <w:sz w:val="12"/>
                <w:szCs w:val="12"/>
              </w:rPr>
            </w:pPr>
            <w:r>
              <w:rPr>
                <w:rFonts w:cs="Times New Roman"/>
                <w:noProof/>
                <w:color w:val="auto"/>
                <w:kern w:val="2"/>
                <w:sz w:val="12"/>
                <w:szCs w:val="12"/>
              </w:rPr>
              <w:pict w14:anchorId="21F05781">
                <v:shape id="_x0000_i1031" type="#_x0000_t75" style="width:106.15pt;height:116.65pt;visibility:visible;mso-wrap-style:square">
                  <v:imagedata r:id="rId12" o:title=""/>
                </v:shape>
              </w:pic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0A899C32"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704BE784" w:rsidR="00A14A7D" w:rsidRDefault="00000000" w:rsidP="00A14A7D">
            <w:pPr>
              <w:rPr>
                <w:rFonts w:cs="Times New Roman"/>
                <w:color w:val="auto"/>
                <w:kern w:val="2"/>
                <w:sz w:val="12"/>
                <w:szCs w:val="12"/>
              </w:rPr>
            </w:pPr>
            <w:r>
              <w:rPr>
                <w:rFonts w:cs="Times New Roman"/>
                <w:noProof/>
                <w:color w:val="auto"/>
                <w:kern w:val="2"/>
                <w:sz w:val="12"/>
                <w:szCs w:val="12"/>
              </w:rPr>
              <w:pict w14:anchorId="21D7C922">
                <v:shape id="_x0000_i1030" type="#_x0000_t75" style="width:105.65pt;height:222.3pt;visibility:visible;mso-wrap-style:square">
                  <v:imagedata r:id="rId13" o:title=""/>
                </v:shape>
              </w:pic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vAlign w:val="center"/>
          </w:tcPr>
          <w:p w14:paraId="2BB5465D" w14:textId="7BBABFE9"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2859E528" w:rsidR="00A14A7D" w:rsidRDefault="00000000" w:rsidP="00A14A7D">
            <w:pPr>
              <w:rPr>
                <w:rFonts w:cs="Times New Roman"/>
                <w:color w:val="auto"/>
                <w:kern w:val="2"/>
                <w:sz w:val="12"/>
                <w:szCs w:val="12"/>
              </w:rPr>
            </w:pPr>
            <w:r>
              <w:rPr>
                <w:rFonts w:cs="Times New Roman"/>
                <w:noProof/>
                <w:color w:val="auto"/>
                <w:kern w:val="2"/>
                <w:sz w:val="12"/>
                <w:szCs w:val="12"/>
              </w:rPr>
              <w:pict w14:anchorId="58554823">
                <v:shape id="_x0000_i1029" type="#_x0000_t75" style="width:105.65pt;height:49.95pt;visibility:visible;mso-wrap-style:square">
                  <v:imagedata r:id="rId14" o:title=""/>
                </v:shape>
              </w:pict>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vAlign w:val="center"/>
          </w:tcPr>
          <w:p w14:paraId="0D313B37" w14:textId="026D0171"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454604CE" w:rsidR="00A14A7D" w:rsidRDefault="00000000" w:rsidP="00A14A7D">
            <w:pPr>
              <w:rPr>
                <w:rFonts w:cs="Times New Roman"/>
                <w:color w:val="auto"/>
                <w:kern w:val="2"/>
                <w:sz w:val="12"/>
                <w:szCs w:val="12"/>
              </w:rPr>
            </w:pPr>
            <w:r>
              <w:rPr>
                <w:rFonts w:cs="Times New Roman"/>
                <w:noProof/>
                <w:color w:val="auto"/>
                <w:kern w:val="2"/>
                <w:sz w:val="12"/>
                <w:szCs w:val="12"/>
              </w:rPr>
              <w:pict w14:anchorId="11401540">
                <v:shape id="_x0000_i1028" type="#_x0000_t75" style="width:105.65pt;height:106.7pt;visibility:visible;mso-wrap-style:square">
                  <v:imagedata r:id="rId15" o:title=""/>
                </v:shape>
              </w:pict>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289B4D4B"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vAlign w:val="center"/>
          </w:tcPr>
          <w:p w14:paraId="7A9471AE" w14:textId="087C694F" w:rsidR="00A14A7D" w:rsidRDefault="00A37044" w:rsidP="00A14A7D">
            <w:pPr>
              <w:jc w:val="center"/>
              <w:rPr>
                <w:sz w:val="12"/>
                <w:szCs w:val="12"/>
              </w:rPr>
            </w:pPr>
            <w:r>
              <w:rPr>
                <w:sz w:val="12"/>
                <w:szCs w:val="12"/>
              </w:rPr>
              <w:lastRenderedPageBreak/>
              <w:t>11</w:t>
            </w: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1375AC17" w:rsidR="00A14A7D" w:rsidRPr="004E113E" w:rsidRDefault="00A37044" w:rsidP="00A14A7D">
            <w:pPr>
              <w:jc w:val="left"/>
              <w:rPr>
                <w:rFonts w:hint="eastAsia"/>
                <w:sz w:val="12"/>
                <w:szCs w:val="12"/>
              </w:rPr>
            </w:pPr>
            <w:r>
              <w:rPr>
                <w:rFonts w:hint="eastAsia"/>
                <w:sz w:val="12"/>
                <w:szCs w:val="12"/>
              </w:rPr>
              <w:t>자동 동기화</w:t>
            </w:r>
          </w:p>
        </w:tc>
        <w:tc>
          <w:tcPr>
            <w:tcW w:w="3582" w:type="dxa"/>
          </w:tcPr>
          <w:p w14:paraId="1978822C" w14:textId="2EA78B7E" w:rsidR="00A14A7D" w:rsidRDefault="00A37044" w:rsidP="00A14A7D">
            <w:pPr>
              <w:rPr>
                <w:rFonts w:hint="eastAsia"/>
                <w:sz w:val="12"/>
                <w:szCs w:val="12"/>
              </w:rPr>
            </w:pPr>
            <w:r>
              <w:rPr>
                <w:rFonts w:hint="eastAsia"/>
                <w:sz w:val="12"/>
                <w:szCs w:val="12"/>
              </w:rPr>
              <w:t xml:space="preserve">시작시 자동 동기화 및 앱 사용시 30초마다 한 번씩 </w:t>
            </w:r>
            <w:r w:rsidR="004468FA">
              <w:rPr>
                <w:rFonts w:hint="eastAsia"/>
                <w:sz w:val="12"/>
                <w:szCs w:val="12"/>
              </w:rPr>
              <w:t>동기화, 앱을 사용하지 않고 백그라운드에 있는 경우 15분 마다 동기화</w:t>
            </w:r>
          </w:p>
        </w:tc>
        <w:tc>
          <w:tcPr>
            <w:tcW w:w="484" w:type="dxa"/>
            <w:vAlign w:val="center"/>
          </w:tcPr>
          <w:p w14:paraId="3F2685E9" w14:textId="320A4EA3" w:rsidR="00A14A7D" w:rsidRPr="000142B9" w:rsidRDefault="004468FA" w:rsidP="00A14A7D">
            <w:pPr>
              <w:jc w:val="center"/>
              <w:rPr>
                <w:sz w:val="12"/>
                <w:szCs w:val="12"/>
              </w:rPr>
            </w:pPr>
            <w:r w:rsidRPr="00AC214F">
              <w:rPr>
                <w:rFonts w:hint="eastAsia"/>
                <w:sz w:val="18"/>
                <w:szCs w:val="18"/>
              </w:rPr>
              <w:t>○</w:t>
            </w: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7C4036A3" w:rsidR="00A14A7D" w:rsidRDefault="00000000" w:rsidP="00A14A7D">
            <w:pPr>
              <w:rPr>
                <w:rFonts w:cs="Times New Roman"/>
                <w:color w:val="auto"/>
                <w:kern w:val="2"/>
                <w:sz w:val="12"/>
                <w:szCs w:val="12"/>
              </w:rPr>
            </w:pPr>
            <w:r>
              <w:rPr>
                <w:rFonts w:cs="Times New Roman"/>
                <w:noProof/>
                <w:color w:val="auto"/>
                <w:kern w:val="2"/>
                <w:sz w:val="12"/>
                <w:szCs w:val="12"/>
              </w:rPr>
              <w:pict w14:anchorId="6EE82145">
                <v:shape id="_x0000_i1027" type="#_x0000_t75" style="width:105.65pt;height:216.55pt;visibility:visible;mso-wrap-style:square">
                  <v:imagedata r:id="rId16" o:title=""/>
                </v:shape>
              </w:pict>
            </w:r>
          </w:p>
        </w:tc>
      </w:tr>
      <w:tr w:rsidR="00A14A7D" w:rsidRPr="00AC214F" w14:paraId="69C2EAC6" w14:textId="77777777" w:rsidTr="00980059">
        <w:trPr>
          <w:trHeight w:val="655"/>
        </w:trPr>
        <w:tc>
          <w:tcPr>
            <w:tcW w:w="595" w:type="dxa"/>
            <w:vAlign w:val="center"/>
          </w:tcPr>
          <w:p w14:paraId="6592A25C" w14:textId="70C16D9F" w:rsidR="00A14A7D" w:rsidRDefault="00A37044" w:rsidP="00A14A7D">
            <w:pPr>
              <w:jc w:val="center"/>
              <w:rPr>
                <w:sz w:val="12"/>
                <w:szCs w:val="12"/>
              </w:rPr>
            </w:pPr>
            <w:r>
              <w:rPr>
                <w:sz w:val="12"/>
                <w:szCs w:val="12"/>
              </w:rPr>
              <w:t>12</w:t>
            </w: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6794E74" w:rsidR="00A14A7D" w:rsidRPr="004E113E" w:rsidRDefault="004468FA" w:rsidP="00A14A7D">
            <w:pPr>
              <w:jc w:val="left"/>
              <w:rPr>
                <w:rFonts w:hint="eastAsia"/>
                <w:sz w:val="12"/>
                <w:szCs w:val="12"/>
              </w:rPr>
            </w:pPr>
            <w:r>
              <w:rPr>
                <w:rFonts w:hint="eastAsia"/>
                <w:sz w:val="12"/>
                <w:szCs w:val="12"/>
              </w:rPr>
              <w:t>알림 기능</w:t>
            </w:r>
          </w:p>
        </w:tc>
        <w:tc>
          <w:tcPr>
            <w:tcW w:w="3582" w:type="dxa"/>
          </w:tcPr>
          <w:p w14:paraId="509C9E8E" w14:textId="5D36A7BA" w:rsidR="00A14A7D" w:rsidRDefault="004468FA" w:rsidP="00A14A7D">
            <w:pPr>
              <w:rPr>
                <w:sz w:val="12"/>
                <w:szCs w:val="12"/>
              </w:rPr>
            </w:pPr>
            <w:r>
              <w:rPr>
                <w:rFonts w:hint="eastAsia"/>
                <w:sz w:val="12"/>
                <w:szCs w:val="12"/>
              </w:rPr>
              <w:t>객체 검출로 인한 포스팅이 추가될 경우 즉, 새 검출 발견시 알림 표시. 알림 터치 시 앱 열림</w:t>
            </w: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16EFF8A6" w:rsidR="00A14A7D" w:rsidRPr="000142B9" w:rsidRDefault="00A14A7D" w:rsidP="00A14A7D">
            <w:pPr>
              <w:jc w:val="center"/>
              <w:rPr>
                <w:sz w:val="12"/>
                <w:szCs w:val="12"/>
              </w:rPr>
            </w:pPr>
          </w:p>
        </w:tc>
        <w:tc>
          <w:tcPr>
            <w:tcW w:w="2173" w:type="dxa"/>
            <w:vAlign w:val="center"/>
          </w:tcPr>
          <w:p w14:paraId="669B2AB9" w14:textId="52CF3220" w:rsidR="00A14A7D" w:rsidRDefault="00000000" w:rsidP="00A14A7D">
            <w:pPr>
              <w:rPr>
                <w:rFonts w:cs="Times New Roman"/>
                <w:color w:val="auto"/>
                <w:kern w:val="2"/>
                <w:sz w:val="12"/>
                <w:szCs w:val="12"/>
              </w:rPr>
            </w:pPr>
            <w:r>
              <w:rPr>
                <w:noProof/>
                <w:sz w:val="12"/>
                <w:szCs w:val="12"/>
              </w:rPr>
              <w:pict w14:anchorId="4CEA60AF">
                <v:shape id="_x0000_i1026" type="#_x0000_t75" style="width:44.65pt;height:97.25pt;visibility:visible;mso-wrap-style:square">
                  <v:imagedata r:id="rId17" o:title=""/>
                </v:shape>
              </w:pict>
            </w:r>
            <w:r>
              <w:rPr>
                <w:rFonts w:cs="Times New Roman"/>
                <w:noProof/>
                <w:color w:val="auto"/>
                <w:kern w:val="2"/>
                <w:sz w:val="12"/>
                <w:szCs w:val="12"/>
              </w:rPr>
              <w:pict w14:anchorId="653772DE">
                <v:shape id="Picture 1" o:spid="_x0000_i1025" type="#_x0000_t75" style="width:43.6pt;height:97.25pt;visibility:visible;mso-wrap-style:square">
                  <v:imagedata r:id="rId18" o:title=""/>
                </v:shape>
              </w:pict>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19"/>
      <w:footerReference w:type="even" r:id="rId20"/>
      <w:footerReference w:type="default" r:id="rId2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2C770" w14:textId="77777777" w:rsidR="0097634F" w:rsidRDefault="0097634F">
      <w:r>
        <w:separator/>
      </w:r>
    </w:p>
    <w:p w14:paraId="403A031B" w14:textId="77777777" w:rsidR="0097634F" w:rsidRDefault="0097634F"/>
  </w:endnote>
  <w:endnote w:type="continuationSeparator" w:id="0">
    <w:p w14:paraId="719CD761" w14:textId="77777777" w:rsidR="0097634F" w:rsidRDefault="0097634F">
      <w:r>
        <w:continuationSeparator/>
      </w:r>
    </w:p>
    <w:p w14:paraId="28FF91A3" w14:textId="77777777" w:rsidR="0097634F" w:rsidRDefault="009763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FF453" w14:textId="77777777" w:rsidR="0097634F" w:rsidRDefault="0097634F">
      <w:r>
        <w:separator/>
      </w:r>
    </w:p>
    <w:p w14:paraId="528CCE4C" w14:textId="77777777" w:rsidR="0097634F" w:rsidRDefault="0097634F"/>
  </w:footnote>
  <w:footnote w:type="continuationSeparator" w:id="0">
    <w:p w14:paraId="54BBF754" w14:textId="77777777" w:rsidR="0097634F" w:rsidRDefault="0097634F">
      <w:r>
        <w:continuationSeparator/>
      </w:r>
    </w:p>
    <w:p w14:paraId="4A0C39AA" w14:textId="77777777" w:rsidR="0097634F" w:rsidRDefault="009763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97634F"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8.95pt;height:8.95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3F3"/>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8A5"/>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8FA"/>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34F"/>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044"/>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1FDC"/>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39E"/>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1613"/>
    <w:rsid w:val="00DA3321"/>
    <w:rsid w:val="00DA3715"/>
    <w:rsid w:val="00DA419B"/>
    <w:rsid w:val="00DA4867"/>
    <w:rsid w:val="00DA49DA"/>
    <w:rsid w:val="00DA4E84"/>
    <w:rsid w:val="00DA506B"/>
    <w:rsid w:val="00DA6023"/>
    <w:rsid w:val="00DA6316"/>
    <w:rsid w:val="00DA7C76"/>
    <w:rsid w:val="00DB02F5"/>
    <w:rsid w:val="00DB0A1C"/>
    <w:rsid w:val="00DB0DF1"/>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18A6"/>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68</TotalTime>
  <Pages>3</Pages>
  <Words>223</Words>
  <Characters>1272</Characters>
  <Application>Microsoft Office Word</Application>
  <DocSecurity>0</DocSecurity>
  <Lines>10</Lines>
  <Paragraphs>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1493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Dong Kyu Kang</cp:lastModifiedBy>
  <cp:revision>9</cp:revision>
  <cp:lastPrinted>2015-10-29T09:28:00Z</cp:lastPrinted>
  <dcterms:created xsi:type="dcterms:W3CDTF">2021-01-17T12:01:00Z</dcterms:created>
  <dcterms:modified xsi:type="dcterms:W3CDTF">2025-11-10T19:25:00Z</dcterms:modified>
  <cp:category/>
</cp:coreProperties>
</file>